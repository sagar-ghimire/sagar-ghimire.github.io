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Author"/>
        <w:tag w:val=""/>
        <w:id w:val="-1057703664"/>
        <w:placeholder>
          <w:docPart w:val="2DFE7E6F2BAB4DA5AB9D3D71123192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5AF0ECE2" w14:textId="77777777" w:rsidR="00320560" w:rsidRDefault="00D92803" w:rsidP="00C35DCC">
          <w:pPr>
            <w:pStyle w:val="Title"/>
          </w:pPr>
          <w:r>
            <w:t>sagar ghimire</w:t>
          </w:r>
        </w:p>
      </w:sdtContent>
    </w:sdt>
    <w:p w14:paraId="67BC79A2" w14:textId="4080EF71" w:rsidR="00320560" w:rsidRPr="00DF556E" w:rsidRDefault="00DF556E" w:rsidP="00C35DCC">
      <w:r>
        <w:t>[Bagmati-05, Lalitpur, Nepal, 44700]</w:t>
      </w:r>
      <w:r w:rsidR="00320560">
        <w:t xml:space="preserve"> </w:t>
      </w:r>
      <w:r>
        <w:t>| [977</w:t>
      </w:r>
      <w:r w:rsidRPr="00DF556E">
        <w:t>-9808494404</w:t>
      </w:r>
      <w:r>
        <w:t>]</w:t>
      </w:r>
      <w:r w:rsidR="00320560">
        <w:t xml:space="preserve"> | </w:t>
      </w:r>
      <w:r>
        <w:t>[sagar.ghimire001@gmail.com]</w:t>
      </w:r>
    </w:p>
    <w:tbl>
      <w:tblPr>
        <w:tblStyle w:val="TableGrid"/>
        <w:tblW w:w="50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0"/>
        <w:gridCol w:w="1565"/>
      </w:tblGrid>
      <w:tr w:rsidR="00F75D2E" w14:paraId="6DBA96B7" w14:textId="77777777" w:rsidTr="00A67E0F">
        <w:sdt>
          <w:sdtPr>
            <w:id w:val="1987511812"/>
            <w:placeholder>
              <w:docPart w:val="BC960E3208E3400BA18A6DA24D3F985B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0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44932C65" w14:textId="77777777" w:rsidR="00F75D2E" w:rsidRDefault="00A16D47" w:rsidP="00C35DCC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1565" w:type="dxa"/>
            <w:tcMar>
              <w:top w:w="576" w:type="dxa"/>
            </w:tcMar>
          </w:tcPr>
          <w:p w14:paraId="5D1AF1C9" w14:textId="77777777" w:rsidR="00F75D2E" w:rsidRDefault="00F75D2E" w:rsidP="00C35DCC">
            <w:pPr>
              <w:pStyle w:val="Heading1"/>
            </w:pPr>
          </w:p>
        </w:tc>
      </w:tr>
      <w:tr w:rsidR="00F75D2E" w14:paraId="3DCF1664" w14:textId="77777777" w:rsidTr="00A67E0F">
        <w:tc>
          <w:tcPr>
            <w:tcW w:w="7980" w:type="dxa"/>
            <w:tcMar>
              <w:bottom w:w="230" w:type="dxa"/>
              <w:right w:w="144" w:type="dxa"/>
            </w:tcMar>
          </w:tcPr>
          <w:p w14:paraId="2A34DD7F" w14:textId="21E0E00F" w:rsidR="00F75D2E" w:rsidRDefault="00C212DE" w:rsidP="00C35DCC">
            <w:r>
              <w:t>A highly self-motivated fast learning programmer fascinated with graphics design, web art and web development having good</w:t>
            </w:r>
            <w:r w:rsidR="00D47710">
              <w:t xml:space="preserve"> comprehension of programming, able to maintain effective working </w:t>
            </w:r>
            <w:r w:rsidR="00C35DCC">
              <w:t>relationship and</w:t>
            </w:r>
            <w:r w:rsidR="00D47710">
              <w:t xml:space="preserve"> respond well to stress.</w:t>
            </w:r>
          </w:p>
        </w:tc>
        <w:tc>
          <w:tcPr>
            <w:tcW w:w="1565" w:type="dxa"/>
          </w:tcPr>
          <w:p w14:paraId="49222415" w14:textId="77777777" w:rsidR="00F75D2E" w:rsidRDefault="00F75D2E" w:rsidP="00C35DCC"/>
        </w:tc>
      </w:tr>
      <w:tr w:rsidR="00F75D2E" w14:paraId="7EF694D9" w14:textId="77777777" w:rsidTr="00A67E0F">
        <w:tc>
          <w:tcPr>
            <w:tcW w:w="7980" w:type="dxa"/>
            <w:tcMar>
              <w:bottom w:w="0" w:type="dxa"/>
              <w:right w:w="144" w:type="dxa"/>
            </w:tcMar>
            <w:vAlign w:val="bottom"/>
          </w:tcPr>
          <w:p w14:paraId="4C9ACF39" w14:textId="77777777" w:rsidR="00F75D2E" w:rsidRDefault="002E457B" w:rsidP="00C35DCC">
            <w:pPr>
              <w:pStyle w:val="Heading1"/>
            </w:pPr>
            <w:sdt>
              <w:sdtPr>
                <w:id w:val="1896543230"/>
                <w:placeholder>
                  <w:docPart w:val="D7224822E1F9481C9D16D9E4896C817D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Education</w:t>
                </w:r>
              </w:sdtContent>
            </w:sdt>
          </w:p>
        </w:tc>
        <w:tc>
          <w:tcPr>
            <w:tcW w:w="1565" w:type="dxa"/>
          </w:tcPr>
          <w:p w14:paraId="6A0C8FD4" w14:textId="77777777" w:rsidR="00F75D2E" w:rsidRDefault="00F75D2E" w:rsidP="00C35DCC">
            <w:pPr>
              <w:pStyle w:val="Heading1"/>
            </w:pPr>
          </w:p>
        </w:tc>
      </w:tr>
      <w:tr w:rsidR="00F75D2E" w14:paraId="12DEFA09" w14:textId="77777777" w:rsidTr="00A67E0F">
        <w:tc>
          <w:tcPr>
            <w:tcW w:w="7980" w:type="dxa"/>
            <w:tcMar>
              <w:bottom w:w="29" w:type="dxa"/>
              <w:right w:w="144" w:type="dxa"/>
            </w:tcMar>
          </w:tcPr>
          <w:p w14:paraId="6EF45C6D" w14:textId="77777777" w:rsidR="00C35DCC" w:rsidRDefault="00D47710" w:rsidP="00C35DCC">
            <w:r>
              <w:t xml:space="preserve">Bachelor in Information </w:t>
            </w:r>
            <w:r w:rsidR="00C35DCC">
              <w:t>Management (BIM), [St. Xavier’s College] [Maitighar, Kathmandu, Nepal]</w:t>
            </w:r>
          </w:p>
          <w:p w14:paraId="63814C99" w14:textId="10CFC108" w:rsidR="00612B6C" w:rsidRPr="00C35DCC" w:rsidRDefault="00612B6C" w:rsidP="00C35DCC">
            <w:pPr>
              <w:rPr>
                <w:rStyle w:val="Emphasis"/>
                <w:i w:val="0"/>
                <w:iCs w:val="0"/>
              </w:rPr>
            </w:pPr>
            <w:r>
              <w:t>GPA:</w:t>
            </w:r>
            <w:r w:rsidR="00430242">
              <w:t xml:space="preserve"> 3.35</w:t>
            </w:r>
            <w:r>
              <w:t xml:space="preserve"> [Aggregate up to 4</w:t>
            </w:r>
            <w:r w:rsidRPr="00C35DCC">
              <w:rPr>
                <w:vertAlign w:val="superscript"/>
              </w:rPr>
              <w:t>th</w:t>
            </w:r>
            <w:r>
              <w:t xml:space="preserve"> semester]</w:t>
            </w:r>
          </w:p>
        </w:tc>
        <w:tc>
          <w:tcPr>
            <w:tcW w:w="1565" w:type="dxa"/>
          </w:tcPr>
          <w:p w14:paraId="1B19F0D3" w14:textId="2FE8C0E0" w:rsidR="00F75D2E" w:rsidRDefault="00612B6C" w:rsidP="00C35DCC">
            <w:r>
              <w:t>[</w:t>
            </w:r>
            <w:r w:rsidR="00C35DCC">
              <w:t>From 2017-2022</w:t>
            </w:r>
            <w:r>
              <w:t>]</w:t>
            </w:r>
          </w:p>
          <w:p w14:paraId="4C2DA48A" w14:textId="77777777" w:rsidR="00C35DCC" w:rsidRDefault="00C35DCC" w:rsidP="00C35DCC"/>
          <w:p w14:paraId="726474BA" w14:textId="11B911D8" w:rsidR="00612B6C" w:rsidRDefault="00612B6C" w:rsidP="00C35DCC">
            <w:r>
              <w:t>[Running]</w:t>
            </w:r>
          </w:p>
        </w:tc>
      </w:tr>
      <w:tr w:rsidR="00F75D2E" w14:paraId="35E198B6" w14:textId="77777777" w:rsidTr="00A67E0F">
        <w:tc>
          <w:tcPr>
            <w:tcW w:w="7980" w:type="dxa"/>
            <w:tcMar>
              <w:bottom w:w="230" w:type="dxa"/>
              <w:right w:w="144" w:type="dxa"/>
            </w:tcMar>
          </w:tcPr>
          <w:p w14:paraId="171E2C34" w14:textId="77777777" w:rsidR="00F75D2E" w:rsidRDefault="00612B6C" w:rsidP="00C35DCC">
            <w:r>
              <w:t>+2 Management, [Moonlight Higher Secondary School] [Kumaripati, Lalitpur, Nepal]</w:t>
            </w:r>
          </w:p>
          <w:p w14:paraId="1532AE00" w14:textId="7C68F224" w:rsidR="00612B6C" w:rsidRPr="00C35DCC" w:rsidRDefault="00612B6C" w:rsidP="00C35DCC">
            <w:r>
              <w:t xml:space="preserve">GPA: </w:t>
            </w:r>
            <w:r w:rsidR="00430242">
              <w:t>74.30%</w:t>
            </w:r>
          </w:p>
        </w:tc>
        <w:tc>
          <w:tcPr>
            <w:tcW w:w="1565" w:type="dxa"/>
            <w:tcMar>
              <w:bottom w:w="230" w:type="dxa"/>
            </w:tcMar>
          </w:tcPr>
          <w:p w14:paraId="5449FFA7" w14:textId="0C50E3E2" w:rsidR="00F75D2E" w:rsidRDefault="00612B6C" w:rsidP="00C35DCC">
            <w:r>
              <w:t>[From 2015-2017]</w:t>
            </w:r>
          </w:p>
        </w:tc>
      </w:tr>
      <w:tr w:rsidR="00C35DCC" w14:paraId="0C2E44DA" w14:textId="77777777" w:rsidTr="00A67E0F">
        <w:tc>
          <w:tcPr>
            <w:tcW w:w="7980" w:type="dxa"/>
            <w:tcMar>
              <w:bottom w:w="230" w:type="dxa"/>
              <w:right w:w="144" w:type="dxa"/>
            </w:tcMar>
          </w:tcPr>
          <w:p w14:paraId="0A107C07" w14:textId="77777777" w:rsidR="00C35DCC" w:rsidRDefault="00612B6C" w:rsidP="00C35DCC">
            <w:r>
              <w:t>SLC, [Blue Bird School], [Thaiba, Lalitpur, Nepal]</w:t>
            </w:r>
          </w:p>
          <w:p w14:paraId="7C92C35B" w14:textId="6CC70168" w:rsidR="00612B6C" w:rsidRDefault="00612B6C" w:rsidP="00C35DCC">
            <w:r>
              <w:t xml:space="preserve">GPA: </w:t>
            </w:r>
            <w:r w:rsidR="00430242">
              <w:t>80.88%</w:t>
            </w:r>
          </w:p>
        </w:tc>
        <w:tc>
          <w:tcPr>
            <w:tcW w:w="1565" w:type="dxa"/>
            <w:tcMar>
              <w:bottom w:w="230" w:type="dxa"/>
            </w:tcMar>
          </w:tcPr>
          <w:p w14:paraId="255D6D13" w14:textId="003B1A29" w:rsidR="00C35DCC" w:rsidRDefault="00612B6C" w:rsidP="00C35DCC">
            <w:r>
              <w:t>[Completed on 2015]</w:t>
            </w:r>
          </w:p>
        </w:tc>
      </w:tr>
      <w:tr w:rsidR="00F75D2E" w14:paraId="33D50686" w14:textId="77777777" w:rsidTr="00A67E0F">
        <w:tc>
          <w:tcPr>
            <w:tcW w:w="7980" w:type="dxa"/>
            <w:tcMar>
              <w:bottom w:w="0" w:type="dxa"/>
              <w:right w:w="144" w:type="dxa"/>
            </w:tcMar>
            <w:vAlign w:val="bottom"/>
          </w:tcPr>
          <w:p w14:paraId="2AAC5F4D" w14:textId="60BF7F24" w:rsidR="00F75D2E" w:rsidRDefault="00612B6C" w:rsidP="00C35DCC">
            <w:pPr>
              <w:pStyle w:val="Heading1"/>
            </w:pPr>
            <w:r>
              <w:t>Personal Details</w:t>
            </w:r>
          </w:p>
        </w:tc>
        <w:tc>
          <w:tcPr>
            <w:tcW w:w="1565" w:type="dxa"/>
          </w:tcPr>
          <w:p w14:paraId="31D0D701" w14:textId="77777777" w:rsidR="00F75D2E" w:rsidRDefault="00F75D2E" w:rsidP="00C35DCC">
            <w:pPr>
              <w:pStyle w:val="Heading1"/>
            </w:pPr>
          </w:p>
        </w:tc>
      </w:tr>
      <w:tr w:rsidR="00F75D2E" w14:paraId="70DD73BE" w14:textId="77777777" w:rsidTr="00A67E0F">
        <w:tc>
          <w:tcPr>
            <w:tcW w:w="7980" w:type="dxa"/>
            <w:tcMar>
              <w:bottom w:w="29" w:type="dxa"/>
              <w:right w:w="144" w:type="dxa"/>
            </w:tcMar>
          </w:tcPr>
          <w:p w14:paraId="2C3AC4DD" w14:textId="74E32079" w:rsidR="00612B6C" w:rsidRDefault="00612B6C" w:rsidP="00612B6C">
            <w:pPr>
              <w:pStyle w:val="ListBullet"/>
              <w:numPr>
                <w:ilvl w:val="0"/>
                <w:numId w:val="0"/>
              </w:numPr>
            </w:pPr>
            <w:r>
              <w:t>Date of Birth: 07</w:t>
            </w:r>
            <w:r w:rsidRPr="00612B6C">
              <w:rPr>
                <w:vertAlign w:val="superscript"/>
              </w:rPr>
              <w:t>th</w:t>
            </w:r>
            <w:r>
              <w:t xml:space="preserve"> November, 1998 </w:t>
            </w:r>
          </w:p>
          <w:p w14:paraId="2578444B" w14:textId="77777777" w:rsidR="00612B6C" w:rsidRDefault="00612B6C" w:rsidP="00612B6C">
            <w:pPr>
              <w:pStyle w:val="ListBullet"/>
              <w:numPr>
                <w:ilvl w:val="0"/>
                <w:numId w:val="0"/>
              </w:numPr>
            </w:pPr>
            <w:r>
              <w:t xml:space="preserve">Place of Birth: Bagmati-05, Lalitpur, Nepal </w:t>
            </w:r>
          </w:p>
          <w:p w14:paraId="72CB76FD" w14:textId="77777777" w:rsidR="00612B6C" w:rsidRDefault="00612B6C" w:rsidP="00612B6C">
            <w:pPr>
              <w:pStyle w:val="ListBullet"/>
              <w:numPr>
                <w:ilvl w:val="0"/>
                <w:numId w:val="0"/>
              </w:numPr>
            </w:pPr>
            <w:r>
              <w:t xml:space="preserve">Gender: Male </w:t>
            </w:r>
          </w:p>
          <w:p w14:paraId="69EB17BB" w14:textId="77777777" w:rsidR="00612B6C" w:rsidRDefault="00612B6C" w:rsidP="00612B6C">
            <w:pPr>
              <w:pStyle w:val="ListBullet"/>
              <w:numPr>
                <w:ilvl w:val="0"/>
                <w:numId w:val="0"/>
              </w:numPr>
            </w:pPr>
            <w:r>
              <w:t xml:space="preserve">Religion: Hindu </w:t>
            </w:r>
          </w:p>
          <w:p w14:paraId="5EEA05F8" w14:textId="336CBC4E" w:rsidR="00F75D2E" w:rsidRDefault="00612B6C" w:rsidP="00612B6C">
            <w:pPr>
              <w:pStyle w:val="ListBullet"/>
              <w:numPr>
                <w:ilvl w:val="0"/>
                <w:numId w:val="0"/>
              </w:numPr>
            </w:pPr>
            <w:r>
              <w:t xml:space="preserve">Current Address: </w:t>
            </w:r>
            <w:r w:rsidR="00361D40">
              <w:t>Harisiddhi-29</w:t>
            </w:r>
            <w:r>
              <w:t>, Lalitpur, Nepal</w:t>
            </w:r>
          </w:p>
        </w:tc>
        <w:tc>
          <w:tcPr>
            <w:tcW w:w="1565" w:type="dxa"/>
          </w:tcPr>
          <w:p w14:paraId="52F3DFCC" w14:textId="77777777" w:rsidR="00F75D2E" w:rsidRDefault="00F75D2E" w:rsidP="00C35DCC"/>
        </w:tc>
      </w:tr>
      <w:tr w:rsidR="00F75D2E" w14:paraId="32910B24" w14:textId="77777777" w:rsidTr="00A67E0F">
        <w:tc>
          <w:tcPr>
            <w:tcW w:w="7980" w:type="dxa"/>
            <w:tcMar>
              <w:bottom w:w="29" w:type="dxa"/>
              <w:right w:w="144" w:type="dxa"/>
            </w:tcMar>
          </w:tcPr>
          <w:p w14:paraId="7AAE29AB" w14:textId="5A67CD42" w:rsidR="00F75D2E" w:rsidRDefault="00E57010" w:rsidP="00E57010">
            <w:pPr>
              <w:pStyle w:val="Heading1"/>
            </w:pPr>
            <w:r>
              <w:t>Volunteer</w:t>
            </w:r>
          </w:p>
        </w:tc>
        <w:tc>
          <w:tcPr>
            <w:tcW w:w="1565" w:type="dxa"/>
          </w:tcPr>
          <w:p w14:paraId="068189D3" w14:textId="77777777" w:rsidR="00F75D2E" w:rsidRDefault="00F75D2E" w:rsidP="00C35DCC"/>
        </w:tc>
      </w:tr>
      <w:tr w:rsidR="00F75D2E" w14:paraId="312FE81A" w14:textId="77777777" w:rsidTr="00A67E0F">
        <w:tc>
          <w:tcPr>
            <w:tcW w:w="7980" w:type="dxa"/>
            <w:tcMar>
              <w:right w:w="144" w:type="dxa"/>
            </w:tcMar>
          </w:tcPr>
          <w:tbl>
            <w:tblPr>
              <w:tblStyle w:val="TableGrid"/>
              <w:tblW w:w="0" w:type="auto"/>
              <w:tblInd w:w="5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48"/>
              <w:gridCol w:w="1855"/>
              <w:gridCol w:w="1818"/>
              <w:gridCol w:w="1893"/>
            </w:tblGrid>
            <w:tr w:rsidR="00DC4434" w14:paraId="548C2538" w14:textId="77777777" w:rsidTr="00DC4434">
              <w:tc>
                <w:tcPr>
                  <w:tcW w:w="1748" w:type="dxa"/>
                </w:tcPr>
                <w:p w14:paraId="703F25AC" w14:textId="4893C2CD" w:rsidR="00E57010" w:rsidRDefault="00E57010" w:rsidP="00E5701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Dec 15 2018</w:t>
                  </w:r>
                </w:p>
              </w:tc>
              <w:tc>
                <w:tcPr>
                  <w:tcW w:w="1855" w:type="dxa"/>
                </w:tcPr>
                <w:p w14:paraId="41952F4C" w14:textId="09FF1BF8" w:rsidR="00E57010" w:rsidRDefault="00E57010" w:rsidP="00E5701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Science Exhibition</w:t>
                  </w:r>
                </w:p>
              </w:tc>
              <w:tc>
                <w:tcPr>
                  <w:tcW w:w="1818" w:type="dxa"/>
                </w:tcPr>
                <w:p w14:paraId="13443B2C" w14:textId="5A2968A9" w:rsidR="00E57010" w:rsidRDefault="00E57010" w:rsidP="00E5701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St. Xavier’s College BIM 3</w:t>
                  </w:r>
                  <w:r w:rsidRPr="00E57010">
                    <w:rPr>
                      <w:vertAlign w:val="superscript"/>
                    </w:rPr>
                    <w:t>rd</w:t>
                  </w:r>
                  <w:r>
                    <w:t xml:space="preserve"> Sem</w:t>
                  </w:r>
                </w:p>
              </w:tc>
              <w:tc>
                <w:tcPr>
                  <w:tcW w:w="1893" w:type="dxa"/>
                </w:tcPr>
                <w:p w14:paraId="3B9EC22E" w14:textId="05959017" w:rsidR="00E57010" w:rsidRDefault="00E57010" w:rsidP="00430242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Kathmandu</w:t>
                  </w:r>
                </w:p>
              </w:tc>
            </w:tr>
            <w:tr w:rsidR="00DC4434" w14:paraId="627A6DC0" w14:textId="77777777" w:rsidTr="00DC4434">
              <w:tc>
                <w:tcPr>
                  <w:tcW w:w="1748" w:type="dxa"/>
                </w:tcPr>
                <w:p w14:paraId="1F7CAC43" w14:textId="7E1D165A" w:rsidR="00E57010" w:rsidRDefault="00E57010" w:rsidP="00E5701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Nov 06 2019</w:t>
                  </w:r>
                </w:p>
              </w:tc>
              <w:tc>
                <w:tcPr>
                  <w:tcW w:w="1855" w:type="dxa"/>
                </w:tcPr>
                <w:p w14:paraId="0CE954CB" w14:textId="11B52D9F" w:rsidR="00E57010" w:rsidRDefault="006E002D" w:rsidP="00E5701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Rural Emersion Camp</w:t>
                  </w:r>
                </w:p>
              </w:tc>
              <w:tc>
                <w:tcPr>
                  <w:tcW w:w="1818" w:type="dxa"/>
                </w:tcPr>
                <w:p w14:paraId="6E66AA0A" w14:textId="63CCB574" w:rsidR="00E57010" w:rsidRDefault="006E002D" w:rsidP="00E5701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St. Xavier’s College BIM 4</w:t>
                  </w:r>
                  <w:r w:rsidRPr="00E57010">
                    <w:rPr>
                      <w:vertAlign w:val="superscript"/>
                    </w:rPr>
                    <w:t>th</w:t>
                  </w:r>
                  <w:r>
                    <w:t xml:space="preserve"> Sem</w:t>
                  </w:r>
                </w:p>
              </w:tc>
              <w:tc>
                <w:tcPr>
                  <w:tcW w:w="1893" w:type="dxa"/>
                </w:tcPr>
                <w:p w14:paraId="7396279B" w14:textId="023BF50A" w:rsidR="00E57010" w:rsidRDefault="006E002D" w:rsidP="00E5701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Sindhupalchowk</w:t>
                  </w:r>
                </w:p>
              </w:tc>
            </w:tr>
            <w:tr w:rsidR="00DC4434" w14:paraId="4FD3BA5C" w14:textId="77777777" w:rsidTr="00DC4434">
              <w:tc>
                <w:tcPr>
                  <w:tcW w:w="1748" w:type="dxa"/>
                </w:tcPr>
                <w:p w14:paraId="0DD1561D" w14:textId="54A3CFC9" w:rsidR="00E57010" w:rsidRDefault="001E331D" w:rsidP="00E5701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21</w:t>
                  </w:r>
                  <w:r w:rsidR="00E57010">
                    <w:t xml:space="preserve"> </w:t>
                  </w:r>
                  <w:r>
                    <w:t>Feb</w:t>
                  </w:r>
                  <w:r w:rsidR="00E57010">
                    <w:t xml:space="preserve"> 2018</w:t>
                  </w:r>
                </w:p>
              </w:tc>
              <w:tc>
                <w:tcPr>
                  <w:tcW w:w="1855" w:type="dxa"/>
                </w:tcPr>
                <w:p w14:paraId="32E15793" w14:textId="402141E4" w:rsidR="00E57010" w:rsidRDefault="006E002D" w:rsidP="00E5701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 xml:space="preserve">Guest Management </w:t>
                  </w:r>
                </w:p>
              </w:tc>
              <w:tc>
                <w:tcPr>
                  <w:tcW w:w="1818" w:type="dxa"/>
                </w:tcPr>
                <w:p w14:paraId="09E96F5B" w14:textId="539C33D9" w:rsidR="00E57010" w:rsidRDefault="006E002D" w:rsidP="00E5701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Story Tellers</w:t>
                  </w:r>
                </w:p>
              </w:tc>
              <w:tc>
                <w:tcPr>
                  <w:tcW w:w="1893" w:type="dxa"/>
                </w:tcPr>
                <w:p w14:paraId="5B61BE70" w14:textId="3BE18D6F" w:rsidR="00E57010" w:rsidRDefault="006E002D" w:rsidP="00E57010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>Kathmandu</w:t>
                  </w:r>
                </w:p>
              </w:tc>
            </w:tr>
          </w:tbl>
          <w:p w14:paraId="226FE448" w14:textId="56FBBB28" w:rsidR="00F75D2E" w:rsidRDefault="00F75D2E" w:rsidP="006E002D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565" w:type="dxa"/>
          </w:tcPr>
          <w:p w14:paraId="399556CE" w14:textId="77777777" w:rsidR="00F75D2E" w:rsidRDefault="00F75D2E" w:rsidP="00C35DCC"/>
        </w:tc>
      </w:tr>
      <w:tr w:rsidR="003D2D84" w14:paraId="645A4C69" w14:textId="77777777" w:rsidTr="00A67E0F">
        <w:tc>
          <w:tcPr>
            <w:tcW w:w="7980" w:type="dxa"/>
            <w:tcMar>
              <w:bottom w:w="29" w:type="dxa"/>
              <w:right w:w="144" w:type="dxa"/>
            </w:tcMar>
          </w:tcPr>
          <w:p w14:paraId="4C6AD2F5" w14:textId="1F9553A6" w:rsidR="003D2D84" w:rsidRDefault="003D2D84" w:rsidP="006E002D">
            <w:pPr>
              <w:pStyle w:val="Heading1"/>
            </w:pPr>
            <w:r>
              <w:t>Projects</w:t>
            </w:r>
          </w:p>
        </w:tc>
        <w:tc>
          <w:tcPr>
            <w:tcW w:w="1565" w:type="dxa"/>
          </w:tcPr>
          <w:p w14:paraId="392BE76E" w14:textId="77777777" w:rsidR="003D2D84" w:rsidRDefault="003D2D84" w:rsidP="00C35DCC"/>
        </w:tc>
      </w:tr>
      <w:tr w:rsidR="003D2D84" w14:paraId="7AC10149" w14:textId="77777777" w:rsidTr="00A67E0F">
        <w:tc>
          <w:tcPr>
            <w:tcW w:w="7980" w:type="dxa"/>
            <w:tcMar>
              <w:bottom w:w="29" w:type="dxa"/>
              <w:right w:w="144" w:type="dxa"/>
            </w:tcMar>
          </w:tcPr>
          <w:p w14:paraId="087640D7" w14:textId="3ED77338" w:rsidR="00DC4434" w:rsidRDefault="003D2D84" w:rsidP="003D2D84">
            <w:pPr>
              <w:pStyle w:val="ListBullet"/>
            </w:pPr>
            <w:r>
              <w:t>“Online Plant Nursery” [S</w:t>
            </w:r>
            <w:r w:rsidR="00DC4434">
              <w:t>ummer Project]</w:t>
            </w:r>
          </w:p>
          <w:p w14:paraId="52BC3708" w14:textId="08765F98" w:rsidR="00430242" w:rsidRDefault="00DC4434" w:rsidP="00430242">
            <w:pPr>
              <w:pStyle w:val="ListBullet"/>
            </w:pPr>
            <w:r>
              <w:t>“Sajilo Parking”</w:t>
            </w:r>
            <w:r w:rsidR="00430242">
              <w:t>,</w:t>
            </w:r>
            <w:r w:rsidR="00430242">
              <w:t xml:space="preserve"> “Aago”</w:t>
            </w:r>
            <w:r w:rsidR="00430242">
              <w:t>, “Rent A Car”</w:t>
            </w:r>
            <w:r w:rsidR="00430242">
              <w:t xml:space="preserve"> </w:t>
            </w:r>
            <w:r>
              <w:t>[UI/UX Design</w:t>
            </w:r>
            <w:r w:rsidR="00430242">
              <w:t xml:space="preserve"> and Logo Design]</w:t>
            </w:r>
          </w:p>
        </w:tc>
        <w:tc>
          <w:tcPr>
            <w:tcW w:w="1565" w:type="dxa"/>
          </w:tcPr>
          <w:p w14:paraId="19981742" w14:textId="77777777" w:rsidR="003D2D84" w:rsidRDefault="003D2D84" w:rsidP="00C35DCC"/>
        </w:tc>
      </w:tr>
      <w:tr w:rsidR="00F75D2E" w14:paraId="27137A7D" w14:textId="77777777" w:rsidTr="00A67E0F">
        <w:tc>
          <w:tcPr>
            <w:tcW w:w="7980" w:type="dxa"/>
            <w:tcMar>
              <w:bottom w:w="29" w:type="dxa"/>
              <w:right w:w="144" w:type="dxa"/>
            </w:tcMar>
          </w:tcPr>
          <w:p w14:paraId="15E805B7" w14:textId="63DDB75E" w:rsidR="00F75D2E" w:rsidRDefault="006E002D" w:rsidP="006E002D">
            <w:pPr>
              <w:pStyle w:val="Heading1"/>
            </w:pPr>
            <w:r>
              <w:t>Communication</w:t>
            </w:r>
          </w:p>
        </w:tc>
        <w:tc>
          <w:tcPr>
            <w:tcW w:w="1565" w:type="dxa"/>
          </w:tcPr>
          <w:p w14:paraId="012FEFE9" w14:textId="77777777" w:rsidR="00F75D2E" w:rsidRDefault="00F75D2E" w:rsidP="00C35DCC"/>
        </w:tc>
      </w:tr>
      <w:tr w:rsidR="00F75D2E" w14:paraId="18780EB4" w14:textId="77777777" w:rsidTr="00A67E0F">
        <w:tc>
          <w:tcPr>
            <w:tcW w:w="7980" w:type="dxa"/>
            <w:tcMar>
              <w:right w:w="144" w:type="dxa"/>
            </w:tcMar>
          </w:tcPr>
          <w:p w14:paraId="314ED3C5" w14:textId="05CA9BAD" w:rsidR="00F75D2E" w:rsidRDefault="006E002D" w:rsidP="00C35DCC">
            <w:pPr>
              <w:pStyle w:val="ListBullet"/>
            </w:pPr>
            <w:r>
              <w:t>Participated in Women’s leadership program [</w:t>
            </w:r>
            <w:r w:rsidR="00430242">
              <w:t>Blue Bird School</w:t>
            </w:r>
            <w:r>
              <w:t>] [Lalitpur,</w:t>
            </w:r>
            <w:r w:rsidR="00DC4434">
              <w:t xml:space="preserve"> </w:t>
            </w:r>
            <w:r>
              <w:t>Nepal]</w:t>
            </w:r>
          </w:p>
        </w:tc>
        <w:tc>
          <w:tcPr>
            <w:tcW w:w="1565" w:type="dxa"/>
          </w:tcPr>
          <w:p w14:paraId="381F010D" w14:textId="72E29BF0" w:rsidR="00F75D2E" w:rsidRDefault="00430242" w:rsidP="00C35DCC">
            <w:r>
              <w:t>[From Nov 2013- Feb 2014]</w:t>
            </w:r>
          </w:p>
        </w:tc>
      </w:tr>
      <w:tr w:rsidR="00F75D2E" w14:paraId="0B736FAB" w14:textId="77777777" w:rsidTr="00A67E0F">
        <w:tc>
          <w:tcPr>
            <w:tcW w:w="7980" w:type="dxa"/>
            <w:tcMar>
              <w:bottom w:w="29" w:type="dxa"/>
              <w:right w:w="144" w:type="dxa"/>
            </w:tcMar>
          </w:tcPr>
          <w:p w14:paraId="50D8C962" w14:textId="26B64037" w:rsidR="00F75D2E" w:rsidRDefault="006E002D" w:rsidP="006E002D">
            <w:pPr>
              <w:pStyle w:val="Heading1"/>
            </w:pPr>
            <w:r>
              <w:t>Training</w:t>
            </w:r>
          </w:p>
        </w:tc>
        <w:tc>
          <w:tcPr>
            <w:tcW w:w="1565" w:type="dxa"/>
          </w:tcPr>
          <w:p w14:paraId="27B2A512" w14:textId="77777777" w:rsidR="00F75D2E" w:rsidRDefault="00F75D2E" w:rsidP="00C35DCC"/>
        </w:tc>
      </w:tr>
      <w:tr w:rsidR="00F75D2E" w14:paraId="28B5BD5D" w14:textId="77777777" w:rsidTr="00A67E0F">
        <w:tc>
          <w:tcPr>
            <w:tcW w:w="7980" w:type="dxa"/>
            <w:tcMar>
              <w:bottom w:w="230" w:type="dxa"/>
              <w:right w:w="144" w:type="dxa"/>
            </w:tcMar>
          </w:tcPr>
          <w:p w14:paraId="331BE90B" w14:textId="77342CC0" w:rsidR="00F75D2E" w:rsidRDefault="006E002D" w:rsidP="00157045">
            <w:pPr>
              <w:pStyle w:val="ListBullet"/>
            </w:pPr>
            <w:r>
              <w:t>6 months of Photoshop and Art/Design training [Animax Animation Academy</w:t>
            </w:r>
            <w:r w:rsidR="00157045">
              <w:t>] [Lalitpur]</w:t>
            </w:r>
          </w:p>
        </w:tc>
        <w:tc>
          <w:tcPr>
            <w:tcW w:w="1565" w:type="dxa"/>
          </w:tcPr>
          <w:p w14:paraId="50C82163" w14:textId="16C4EC87" w:rsidR="00F75D2E" w:rsidRDefault="00157045" w:rsidP="00C35DCC">
            <w:r>
              <w:t>[From 2019-2020]</w:t>
            </w:r>
          </w:p>
        </w:tc>
      </w:tr>
      <w:tr w:rsidR="00F75D2E" w14:paraId="7F65C86E" w14:textId="77777777" w:rsidTr="00A67E0F">
        <w:tc>
          <w:tcPr>
            <w:tcW w:w="7980" w:type="dxa"/>
            <w:tcMar>
              <w:bottom w:w="0" w:type="dxa"/>
              <w:right w:w="144" w:type="dxa"/>
            </w:tcMar>
          </w:tcPr>
          <w:p w14:paraId="5F2E6FED" w14:textId="66921DE7" w:rsidR="00F75D2E" w:rsidRDefault="00157045" w:rsidP="00C35DCC">
            <w:pPr>
              <w:pStyle w:val="Heading1"/>
            </w:pPr>
            <w:r>
              <w:t>Skills</w:t>
            </w:r>
          </w:p>
        </w:tc>
        <w:tc>
          <w:tcPr>
            <w:tcW w:w="1565" w:type="dxa"/>
          </w:tcPr>
          <w:p w14:paraId="1388BA75" w14:textId="77777777" w:rsidR="00F75D2E" w:rsidRDefault="00F75D2E" w:rsidP="00C35DCC">
            <w:pPr>
              <w:pStyle w:val="Heading1"/>
            </w:pPr>
          </w:p>
        </w:tc>
      </w:tr>
      <w:tr w:rsidR="00F75D2E" w14:paraId="268AF772" w14:textId="77777777" w:rsidTr="00A67E0F">
        <w:tc>
          <w:tcPr>
            <w:tcW w:w="7980" w:type="dxa"/>
            <w:shd w:val="clear" w:color="auto" w:fill="auto"/>
            <w:tcMar>
              <w:right w:w="144" w:type="dxa"/>
            </w:tcMar>
          </w:tcPr>
          <w:p w14:paraId="4D9AA47C" w14:textId="7CAFDA47" w:rsidR="003D2D84" w:rsidRDefault="003D2D84" w:rsidP="0015704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09"/>
              <w:gridCol w:w="3909"/>
            </w:tblGrid>
            <w:tr w:rsidR="003D2D84" w14:paraId="2FBD80A6" w14:textId="77777777" w:rsidTr="00A67E0F">
              <w:tc>
                <w:tcPr>
                  <w:tcW w:w="3909" w:type="dxa"/>
                </w:tcPr>
                <w:p w14:paraId="3447637A" w14:textId="5102477E" w:rsidR="003D2D84" w:rsidRDefault="003D2D84" w:rsidP="00157045">
                  <w:r>
                    <w:t>Programming Skills</w:t>
                  </w:r>
                </w:p>
              </w:tc>
              <w:tc>
                <w:tcPr>
                  <w:tcW w:w="3909" w:type="dxa"/>
                </w:tcPr>
                <w:p w14:paraId="6006F444" w14:textId="77777777" w:rsidR="003D2D84" w:rsidRDefault="003D2D84" w:rsidP="00157045">
                  <w:r>
                    <w:t>Designing Skills</w:t>
                  </w:r>
                </w:p>
                <w:p w14:paraId="31C00CF2" w14:textId="7B114167" w:rsidR="00A67E0F" w:rsidRDefault="00A67E0F" w:rsidP="00157045"/>
              </w:tc>
            </w:tr>
            <w:tr w:rsidR="003D2D84" w14:paraId="617F3706" w14:textId="77777777" w:rsidTr="00A67E0F">
              <w:tc>
                <w:tcPr>
                  <w:tcW w:w="3909" w:type="dxa"/>
                </w:tcPr>
                <w:p w14:paraId="13FD26E4" w14:textId="545B1EF8" w:rsidR="003D2D84" w:rsidRDefault="003D2D84" w:rsidP="00157045">
                  <w:r>
                    <w:t>HTML/CSS</w:t>
                  </w:r>
                </w:p>
              </w:tc>
              <w:tc>
                <w:tcPr>
                  <w:tcW w:w="3909" w:type="dxa"/>
                </w:tcPr>
                <w:p w14:paraId="71C9B059" w14:textId="600A93D9" w:rsidR="003D2D84" w:rsidRDefault="003D2D84" w:rsidP="00157045">
                  <w:r>
                    <w:t>Photoshop</w:t>
                  </w:r>
                </w:p>
              </w:tc>
            </w:tr>
            <w:tr w:rsidR="003D2D84" w14:paraId="10FACA4E" w14:textId="77777777" w:rsidTr="00A67E0F">
              <w:tc>
                <w:tcPr>
                  <w:tcW w:w="3909" w:type="dxa"/>
                </w:tcPr>
                <w:p w14:paraId="686EC236" w14:textId="5B4A4554" w:rsidR="003D2D84" w:rsidRDefault="003D2D84" w:rsidP="00157045">
                  <w:r>
                    <w:t>JavaScript</w:t>
                  </w:r>
                </w:p>
              </w:tc>
              <w:tc>
                <w:tcPr>
                  <w:tcW w:w="3909" w:type="dxa"/>
                </w:tcPr>
                <w:p w14:paraId="7C1D7412" w14:textId="7EFA3858" w:rsidR="003D2D84" w:rsidRDefault="003D2D84" w:rsidP="00157045">
                  <w:r>
                    <w:t>Illustrator</w:t>
                  </w:r>
                </w:p>
              </w:tc>
            </w:tr>
            <w:tr w:rsidR="003D2D84" w14:paraId="543C458B" w14:textId="77777777" w:rsidTr="00A67E0F">
              <w:tc>
                <w:tcPr>
                  <w:tcW w:w="3909" w:type="dxa"/>
                </w:tcPr>
                <w:p w14:paraId="002FDE3E" w14:textId="22A50C42" w:rsidR="003D2D84" w:rsidRDefault="003D2D84" w:rsidP="00157045">
                  <w:r>
                    <w:t>PHP</w:t>
                  </w:r>
                </w:p>
              </w:tc>
              <w:tc>
                <w:tcPr>
                  <w:tcW w:w="3909" w:type="dxa"/>
                </w:tcPr>
                <w:p w14:paraId="476DA413" w14:textId="3D06A0E1" w:rsidR="003D2D84" w:rsidRDefault="003D2D84" w:rsidP="00157045">
                  <w:r>
                    <w:t>Adobe XD/Figma</w:t>
                  </w:r>
                </w:p>
              </w:tc>
            </w:tr>
            <w:tr w:rsidR="003D2D84" w14:paraId="49437513" w14:textId="77777777" w:rsidTr="00A67E0F">
              <w:tc>
                <w:tcPr>
                  <w:tcW w:w="3909" w:type="dxa"/>
                </w:tcPr>
                <w:p w14:paraId="2744C927" w14:textId="7C706985" w:rsidR="003D2D84" w:rsidRDefault="003D2D84" w:rsidP="00157045">
                  <w:r>
                    <w:lastRenderedPageBreak/>
                    <w:t>SQL</w:t>
                  </w:r>
                </w:p>
              </w:tc>
              <w:tc>
                <w:tcPr>
                  <w:tcW w:w="3909" w:type="dxa"/>
                </w:tcPr>
                <w:p w14:paraId="14E5A6FA" w14:textId="77777777" w:rsidR="003D2D84" w:rsidRDefault="003D2D84" w:rsidP="00157045"/>
              </w:tc>
            </w:tr>
            <w:tr w:rsidR="003D2D84" w14:paraId="77BAC0BD" w14:textId="77777777" w:rsidTr="00A67E0F">
              <w:tc>
                <w:tcPr>
                  <w:tcW w:w="3909" w:type="dxa"/>
                </w:tcPr>
                <w:p w14:paraId="3842F60C" w14:textId="77777777" w:rsidR="003D2D84" w:rsidRDefault="003D2D84" w:rsidP="00157045">
                  <w:r>
                    <w:t>Java</w:t>
                  </w:r>
                </w:p>
                <w:p w14:paraId="1380C123" w14:textId="28F774A7" w:rsidR="00A67E0F" w:rsidRDefault="00A67E0F" w:rsidP="00157045"/>
              </w:tc>
              <w:tc>
                <w:tcPr>
                  <w:tcW w:w="3909" w:type="dxa"/>
                </w:tcPr>
                <w:p w14:paraId="4D7E0CB8" w14:textId="77777777" w:rsidR="003D2D84" w:rsidRDefault="003D2D84" w:rsidP="00157045"/>
              </w:tc>
            </w:tr>
          </w:tbl>
          <w:p w14:paraId="4AD99A59" w14:textId="296C6DD8" w:rsidR="00157045" w:rsidRDefault="00157045" w:rsidP="003D2D84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565" w:type="dxa"/>
            <w:tcBorders>
              <w:left w:val="nil"/>
            </w:tcBorders>
          </w:tcPr>
          <w:p w14:paraId="190316B6" w14:textId="77777777" w:rsidR="00F75D2E" w:rsidRDefault="00F75D2E" w:rsidP="00C35DCC"/>
        </w:tc>
      </w:tr>
      <w:tr w:rsidR="00F75D2E" w14:paraId="739F0B07" w14:textId="77777777" w:rsidTr="00A67E0F">
        <w:tc>
          <w:tcPr>
            <w:tcW w:w="7980" w:type="dxa"/>
            <w:shd w:val="clear" w:color="auto" w:fill="auto"/>
            <w:tcMar>
              <w:right w:w="144" w:type="dxa"/>
            </w:tcMar>
          </w:tcPr>
          <w:p w14:paraId="6A5A46E9" w14:textId="0089CDD2" w:rsidR="001E331D" w:rsidRDefault="003D2D84" w:rsidP="003D2D84">
            <w:pPr>
              <w:pStyle w:val="Heading1"/>
            </w:pPr>
            <w:r>
              <w:t>Refrences</w:t>
            </w:r>
          </w:p>
        </w:tc>
        <w:tc>
          <w:tcPr>
            <w:tcW w:w="1565" w:type="dxa"/>
          </w:tcPr>
          <w:p w14:paraId="245F35C8" w14:textId="77777777" w:rsidR="00F75D2E" w:rsidRDefault="00F75D2E" w:rsidP="00C35DCC"/>
        </w:tc>
      </w:tr>
      <w:tr w:rsidR="00A67E0F" w14:paraId="4792ED35" w14:textId="77777777" w:rsidTr="00A67E0F">
        <w:tc>
          <w:tcPr>
            <w:tcW w:w="7980" w:type="dxa"/>
            <w:shd w:val="clear" w:color="auto" w:fill="auto"/>
            <w:tcMar>
              <w:right w:w="144" w:type="dxa"/>
            </w:tcMar>
          </w:tcPr>
          <w:p w14:paraId="16864A38" w14:textId="77777777" w:rsidR="00A67E0F" w:rsidRDefault="00A67E0F" w:rsidP="00A67E0F">
            <w:r>
              <w:t xml:space="preserve">Mr. Ganesh Yogi </w:t>
            </w:r>
          </w:p>
          <w:p w14:paraId="38D9FCAB" w14:textId="77777777" w:rsidR="00A67E0F" w:rsidRDefault="00A67E0F" w:rsidP="00A67E0F">
            <w:r>
              <w:t xml:space="preserve">Head of Computer Science Department, </w:t>
            </w:r>
          </w:p>
          <w:p w14:paraId="1DBEFA0D" w14:textId="77777777" w:rsidR="00A67E0F" w:rsidRDefault="00A67E0F" w:rsidP="00A67E0F">
            <w:r>
              <w:t xml:space="preserve">St. Xavier’s College </w:t>
            </w:r>
          </w:p>
          <w:p w14:paraId="428B749A" w14:textId="77777777" w:rsidR="00A67E0F" w:rsidRDefault="00A67E0F" w:rsidP="00A67E0F">
            <w:r>
              <w:t>Contact No: 9841556269</w:t>
            </w:r>
          </w:p>
          <w:p w14:paraId="71A62A77" w14:textId="77777777" w:rsidR="00A67E0F" w:rsidRDefault="00A67E0F" w:rsidP="00A67E0F"/>
        </w:tc>
        <w:tc>
          <w:tcPr>
            <w:tcW w:w="1565" w:type="dxa"/>
          </w:tcPr>
          <w:p w14:paraId="0EB8188F" w14:textId="77777777" w:rsidR="00A67E0F" w:rsidRDefault="00A67E0F" w:rsidP="00C35DCC"/>
        </w:tc>
      </w:tr>
      <w:tr w:rsidR="00DC4434" w14:paraId="24D6AAD4" w14:textId="77777777" w:rsidTr="00A67E0F">
        <w:tc>
          <w:tcPr>
            <w:tcW w:w="7980" w:type="dxa"/>
            <w:shd w:val="clear" w:color="auto" w:fill="auto"/>
            <w:tcMar>
              <w:right w:w="144" w:type="dxa"/>
            </w:tcMar>
          </w:tcPr>
          <w:p w14:paraId="6DCAD520" w14:textId="77777777" w:rsidR="00A67E0F" w:rsidRDefault="00A67E0F" w:rsidP="00A67E0F">
            <w:r>
              <w:t xml:space="preserve">Er. Rajan Karmacharya Co-coordinator/ Assistant Head, </w:t>
            </w:r>
          </w:p>
          <w:p w14:paraId="738C8FA8" w14:textId="77777777" w:rsidR="00A67E0F" w:rsidRDefault="00A67E0F" w:rsidP="00A67E0F">
            <w:r>
              <w:t xml:space="preserve">Computer Science Department, </w:t>
            </w:r>
          </w:p>
          <w:p w14:paraId="5038AAA6" w14:textId="77777777" w:rsidR="00A67E0F" w:rsidRDefault="00A67E0F" w:rsidP="00A67E0F">
            <w:r>
              <w:t xml:space="preserve">St. Xavier’s College </w:t>
            </w:r>
          </w:p>
          <w:p w14:paraId="228C0B5F" w14:textId="72701092" w:rsidR="00A67E0F" w:rsidRDefault="00A67E0F" w:rsidP="00A67E0F">
            <w:r>
              <w:t>Contact No: 9851168465</w:t>
            </w:r>
          </w:p>
          <w:p w14:paraId="12BB28B6" w14:textId="7D494E49" w:rsidR="00A67E0F" w:rsidRDefault="00A67E0F" w:rsidP="00A67E0F"/>
        </w:tc>
        <w:tc>
          <w:tcPr>
            <w:tcW w:w="1565" w:type="dxa"/>
          </w:tcPr>
          <w:p w14:paraId="31159A8C" w14:textId="77777777" w:rsidR="00DC4434" w:rsidRDefault="00DC4434" w:rsidP="00C35DCC"/>
        </w:tc>
      </w:tr>
    </w:tbl>
    <w:p w14:paraId="3776EF6C" w14:textId="3299050C" w:rsidR="00F75D2E" w:rsidRDefault="00F75D2E" w:rsidP="00A67E0F"/>
    <w:sectPr w:rsidR="00F75D2E">
      <w:foot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0BFCB" w14:textId="77777777" w:rsidR="002E457B" w:rsidRDefault="002E457B" w:rsidP="00C35DCC">
      <w:r>
        <w:separator/>
      </w:r>
    </w:p>
  </w:endnote>
  <w:endnote w:type="continuationSeparator" w:id="0">
    <w:p w14:paraId="32D57019" w14:textId="77777777" w:rsidR="002E457B" w:rsidRDefault="002E457B" w:rsidP="00C3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4897C" w14:textId="77777777" w:rsidR="00F75D2E" w:rsidRDefault="00A16D47" w:rsidP="00C35D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28A2D" w14:textId="77777777" w:rsidR="002E457B" w:rsidRDefault="002E457B" w:rsidP="00C35DCC">
      <w:r>
        <w:separator/>
      </w:r>
    </w:p>
  </w:footnote>
  <w:footnote w:type="continuationSeparator" w:id="0">
    <w:p w14:paraId="2289FFE7" w14:textId="77777777" w:rsidR="002E457B" w:rsidRDefault="002E457B" w:rsidP="00C35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B75D3"/>
    <w:multiLevelType w:val="hybridMultilevel"/>
    <w:tmpl w:val="DDD6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14"/>
  </w:num>
  <w:num w:numId="6">
    <w:abstractNumId w:val="10"/>
  </w:num>
  <w:num w:numId="7">
    <w:abstractNumId w:val="1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03"/>
    <w:rsid w:val="00157045"/>
    <w:rsid w:val="001E331D"/>
    <w:rsid w:val="002E457B"/>
    <w:rsid w:val="00320560"/>
    <w:rsid w:val="00361D40"/>
    <w:rsid w:val="003D2D84"/>
    <w:rsid w:val="00430242"/>
    <w:rsid w:val="00612B6C"/>
    <w:rsid w:val="00612D83"/>
    <w:rsid w:val="006C02D2"/>
    <w:rsid w:val="006E002D"/>
    <w:rsid w:val="007D16FF"/>
    <w:rsid w:val="00A16D47"/>
    <w:rsid w:val="00A67E0F"/>
    <w:rsid w:val="00AD4F91"/>
    <w:rsid w:val="00AE61C8"/>
    <w:rsid w:val="00C212DE"/>
    <w:rsid w:val="00C35DCC"/>
    <w:rsid w:val="00D47710"/>
    <w:rsid w:val="00D92803"/>
    <w:rsid w:val="00DC384E"/>
    <w:rsid w:val="00DC4434"/>
    <w:rsid w:val="00DF556E"/>
    <w:rsid w:val="00E57010"/>
    <w:rsid w:val="00F06D44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9B07ADA"/>
  <w15:docId w15:val="{CB2E796E-BD37-444D-BDAD-3AB34BD7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35DCC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157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15AU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FE7E6F2BAB4DA5AB9D3D7112319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46BD4-4619-4BAE-8EB0-B454EA62FF8B}"/>
      </w:docPartPr>
      <w:docPartBody>
        <w:p w:rsidR="00BE5AAC" w:rsidRDefault="007E05EF">
          <w:pPr>
            <w:pStyle w:val="2DFE7E6F2BAB4DA5AB9D3D71123192F6"/>
          </w:pPr>
          <w:r>
            <w:t>Your Name</w:t>
          </w:r>
        </w:p>
      </w:docPartBody>
    </w:docPart>
    <w:docPart>
      <w:docPartPr>
        <w:name w:val="BC960E3208E3400BA18A6DA24D3F9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12D4F-154D-44C7-B769-0BE8A4ADF144}"/>
      </w:docPartPr>
      <w:docPartBody>
        <w:p w:rsidR="00BE5AAC" w:rsidRDefault="007E05EF">
          <w:pPr>
            <w:pStyle w:val="BC960E3208E3400BA18A6DA24D3F985B"/>
          </w:pPr>
          <w:r>
            <w:t>Objective</w:t>
          </w:r>
        </w:p>
      </w:docPartBody>
    </w:docPart>
    <w:docPart>
      <w:docPartPr>
        <w:name w:val="D7224822E1F9481C9D16D9E4896C8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3C27C-D6BF-44CD-91CA-68AA7A670F36}"/>
      </w:docPartPr>
      <w:docPartBody>
        <w:p w:rsidR="00BE5AAC" w:rsidRDefault="007E05EF">
          <w:pPr>
            <w:pStyle w:val="D7224822E1F9481C9D16D9E4896C817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78"/>
    <w:rsid w:val="00397525"/>
    <w:rsid w:val="007E05EF"/>
    <w:rsid w:val="009B5A78"/>
    <w:rsid w:val="00BE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FE7E6F2BAB4DA5AB9D3D71123192F6">
    <w:name w:val="2DFE7E6F2BAB4DA5AB9D3D71123192F6"/>
  </w:style>
  <w:style w:type="paragraph" w:customStyle="1" w:styleId="BC960E3208E3400BA18A6DA24D3F985B">
    <w:name w:val="BC960E3208E3400BA18A6DA24D3F985B"/>
  </w:style>
  <w:style w:type="paragraph" w:customStyle="1" w:styleId="D7224822E1F9481C9D16D9E4896C817D">
    <w:name w:val="D7224822E1F9481C9D16D9E4896C817D"/>
  </w:style>
  <w:style w:type="character" w:styleId="Emphasis">
    <w:name w:val="Emphasis"/>
    <w:basedOn w:val="DefaultParagraphFont"/>
    <w:uiPriority w:val="4"/>
    <w:qFormat/>
    <w:rsid w:val="009B5A78"/>
    <w:rPr>
      <w:i/>
      <w:iCs/>
    </w:rPr>
  </w:style>
  <w:style w:type="paragraph" w:styleId="ListBullet">
    <w:name w:val="List Bullet"/>
    <w:basedOn w:val="Normal"/>
    <w:uiPriority w:val="5"/>
    <w:qFormat/>
    <w:rsid w:val="009B5A78"/>
    <w:pPr>
      <w:numPr>
        <w:numId w:val="1"/>
      </w:numPr>
      <w:spacing w:after="80" w:line="240" w:lineRule="auto"/>
    </w:pPr>
    <w:rPr>
      <w:sz w:val="20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2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ghimire</dc:creator>
  <cp:keywords/>
  <dc:description/>
  <cp:lastModifiedBy>sagar ghimire</cp:lastModifiedBy>
  <cp:revision>3</cp:revision>
  <dcterms:created xsi:type="dcterms:W3CDTF">2021-04-01T22:07:00Z</dcterms:created>
  <dcterms:modified xsi:type="dcterms:W3CDTF">2021-04-01T22:09:00Z</dcterms:modified>
  <cp:version/>
</cp:coreProperties>
</file>